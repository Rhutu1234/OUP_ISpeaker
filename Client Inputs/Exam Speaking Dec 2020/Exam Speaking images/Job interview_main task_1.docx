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glossary/webSettings.xml" ContentType="application/vnd.openxmlformats-officedocument.wordprocessingml.webSetting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BC" w:rsidRDefault="00813D45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7CADEDAEAB024544A5346E11F5BD7A0E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B45BF4">
            <w:t>29 Greenlands Avenue</w:t>
          </w:r>
        </w:sdtContent>
      </w:sdt>
    </w:p>
    <w:sdt>
      <w:sdtPr>
        <w:alias w:val="Category"/>
        <w:tag w:val=""/>
        <w:id w:val="1543715586"/>
        <w:placeholder>
          <w:docPart w:val="DBB519D47E334C548414DD467D737BB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B45BF4">
          <w:pPr>
            <w:pStyle w:val="ContactInfo"/>
          </w:pPr>
          <w:r>
            <w:t>London, SW3 6RF</w:t>
          </w:r>
        </w:p>
      </w:sdtContent>
    </w:sdt>
    <w:sdt>
      <w:sdtPr>
        <w:alias w:val="Website"/>
        <w:tag w:val="Website"/>
        <w:id w:val="48967594"/>
        <w:placeholder>
          <w:docPart w:val="F1D57139982A4B07A7614DD12ADC657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2C42BC" w:rsidRDefault="00B45BF4">
          <w:pPr>
            <w:pStyle w:val="ContactInfo"/>
          </w:pPr>
          <w:r>
            <w:t>0779 9238182</w:t>
          </w:r>
        </w:p>
      </w:sdtContent>
    </w:sdt>
    <w:sdt>
      <w:sdtPr>
        <w:alias w:val="Email"/>
        <w:tag w:val=""/>
        <w:id w:val="1889536063"/>
        <w:placeholder>
          <w:docPart w:val="013088D81C164D6FB969D817CBC4BB1D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:rsidR="002C42BC" w:rsidRDefault="00340B87">
          <w:pPr>
            <w:pStyle w:val="ContactInfo"/>
            <w:rPr>
              <w:rStyle w:val="Emphasis"/>
            </w:rPr>
          </w:pPr>
          <w:r>
            <w:t>thomas</w:t>
          </w:r>
          <w:r w:rsidR="00B45BF4" w:rsidRPr="00B45BF4">
            <w:t>_mason@scapenet.com</w:t>
          </w:r>
        </w:p>
      </w:sdtContent>
    </w:sdt>
    <w:p w:rsidR="002C42BC" w:rsidRDefault="00813D45">
      <w:pPr>
        <w:pStyle w:val="Name"/>
      </w:pPr>
      <w:sdt>
        <w:sdtPr>
          <w:rPr>
            <w:lang w:val="en-GB"/>
          </w:rPr>
          <w:alias w:val="Your Name"/>
          <w:tag w:val=""/>
          <w:id w:val="1197042864"/>
          <w:placeholder>
            <w:docPart w:val="935701C86C164400BBE11512DC83436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40B87">
            <w:rPr>
              <w:lang w:val="en-GB"/>
            </w:rPr>
            <w:t>THOMAS PAUL</w:t>
          </w:r>
          <w:r w:rsidR="00B45BF4" w:rsidRPr="00B45BF4">
            <w:rPr>
              <w:lang w:val="en-GB"/>
            </w:rPr>
            <w:t xml:space="preserve"> Mason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580"/>
        <w:gridCol w:w="406"/>
        <w:gridCol w:w="8100"/>
      </w:tblGrid>
      <w:tr w:rsidR="00C834B8" w:rsidTr="00C834B8">
        <w:tc>
          <w:tcPr>
            <w:tcW w:w="1579" w:type="dxa"/>
          </w:tcPr>
          <w:p w:rsidR="00C834B8" w:rsidRDefault="00C834B8" w:rsidP="00353B2E">
            <w:pPr>
              <w:pStyle w:val="Heading1"/>
            </w:pPr>
            <w:r>
              <w:t>Profile</w:t>
            </w:r>
          </w:p>
        </w:tc>
        <w:tc>
          <w:tcPr>
            <w:tcW w:w="406" w:type="dxa"/>
          </w:tcPr>
          <w:p w:rsidR="00C834B8" w:rsidRDefault="00C834B8" w:rsidP="00353B2E"/>
        </w:tc>
        <w:tc>
          <w:tcPr>
            <w:tcW w:w="8095" w:type="dxa"/>
          </w:tcPr>
          <w:p w:rsidR="00C834B8" w:rsidRDefault="00C834B8" w:rsidP="00353B2E">
            <w:pPr>
              <w:pStyle w:val="ResumeText"/>
            </w:pPr>
            <w:r>
              <w:t>An outgoing and articulate graduate with work experience in both television and teaching</w:t>
            </w:r>
          </w:p>
        </w:tc>
      </w:tr>
      <w:tr w:rsidR="00C834B8" w:rsidTr="00C834B8">
        <w:tc>
          <w:tcPr>
            <w:tcW w:w="1579" w:type="dxa"/>
          </w:tcPr>
          <w:p w:rsidR="00C834B8" w:rsidRDefault="00C834B8">
            <w:pPr>
              <w:pStyle w:val="Heading1"/>
            </w:pPr>
            <w:r>
              <w:t>Skills &amp; Abilities</w:t>
            </w:r>
          </w:p>
        </w:tc>
        <w:tc>
          <w:tcPr>
            <w:tcW w:w="406" w:type="dxa"/>
          </w:tcPr>
          <w:p w:rsidR="00C834B8" w:rsidRDefault="00C834B8"/>
        </w:tc>
        <w:tc>
          <w:tcPr>
            <w:tcW w:w="8095" w:type="dxa"/>
          </w:tcPr>
          <w:p w:rsidR="00C834B8" w:rsidRDefault="00353B2E" w:rsidP="00B45BF4">
            <w:pPr>
              <w:pStyle w:val="ResumeText"/>
            </w:pPr>
            <w:r>
              <w:t>Languages: French, German</w:t>
            </w:r>
          </w:p>
          <w:p w:rsidR="00C834B8" w:rsidRDefault="00C834B8" w:rsidP="00B45BF4">
            <w:pPr>
              <w:pStyle w:val="ResumeText"/>
            </w:pPr>
            <w:r>
              <w:t xml:space="preserve">Good keyboard skills. Familiarity with Word, Excel and film editing </w:t>
            </w:r>
            <w:r w:rsidR="00353B2E">
              <w:t>software</w:t>
            </w:r>
          </w:p>
          <w:p w:rsidR="00C834B8" w:rsidRDefault="00C834B8" w:rsidP="00B45BF4">
            <w:pPr>
              <w:pStyle w:val="ResumeText"/>
            </w:pPr>
            <w:r>
              <w:t xml:space="preserve">Clean driving </w:t>
            </w:r>
            <w:r w:rsidRPr="00B45BF4">
              <w:rPr>
                <w:lang w:val="en-GB"/>
              </w:rPr>
              <w:t>licence</w:t>
            </w:r>
          </w:p>
        </w:tc>
      </w:tr>
      <w:tr w:rsidR="00C834B8" w:rsidTr="00C834B8">
        <w:trPr>
          <w:trHeight w:val="4248"/>
        </w:trPr>
        <w:tc>
          <w:tcPr>
            <w:tcW w:w="1579" w:type="dxa"/>
          </w:tcPr>
          <w:p w:rsidR="00C834B8" w:rsidRDefault="00C834B8">
            <w:pPr>
              <w:pStyle w:val="Heading1"/>
            </w:pPr>
            <w:r>
              <w:t>Experience</w:t>
            </w:r>
          </w:p>
        </w:tc>
        <w:tc>
          <w:tcPr>
            <w:tcW w:w="406" w:type="dxa"/>
          </w:tcPr>
          <w:p w:rsidR="00C834B8" w:rsidRDefault="00C834B8"/>
        </w:tc>
        <w:tc>
          <w:tcPr>
            <w:tcW w:w="809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98207A0A7C2B43458B7B83331D691D75"/>
                  </w:placeholder>
                </w:sdtPr>
                <w:sdtEndPr/>
                <w:sdtContent>
                  <w:p w:rsidR="00C834B8" w:rsidRDefault="00FF6B43">
                    <w:pPr>
                      <w:pStyle w:val="Heading2"/>
                    </w:pPr>
                    <w:r>
                      <w:t>STUDIO</w:t>
                    </w:r>
                    <w:r w:rsidR="00C834B8">
                      <w:t xml:space="preserve"> assistant at </w:t>
                    </w:r>
                    <w:r>
                      <w:t>JMTV</w:t>
                    </w:r>
                    <w:r w:rsidR="000A268C">
                      <w:t>1</w:t>
                    </w:r>
                    <w:r w:rsidR="00C834B8">
                      <w:t>, London N16</w:t>
                    </w:r>
                  </w:p>
                  <w:p w:rsidR="00C834B8" w:rsidRDefault="00FF6B43">
                    <w:pPr>
                      <w:pStyle w:val="ResumeText"/>
                    </w:pPr>
                    <w:r>
                      <w:t>October 2013</w:t>
                    </w:r>
                    <w:r w:rsidR="00B64317">
                      <w:t xml:space="preserve"> - </w:t>
                    </w:r>
                    <w:r>
                      <w:t>October 2014</w:t>
                    </w:r>
                  </w:p>
                  <w:p w:rsidR="00C834B8" w:rsidRDefault="00C834B8">
                    <w:r>
                      <w:t xml:space="preserve">Performed </w:t>
                    </w:r>
                    <w:r w:rsidR="00E51340">
                      <w:t xml:space="preserve">various </w:t>
                    </w:r>
                    <w:r w:rsidR="00BD549F">
                      <w:t>on-set and office</w:t>
                    </w:r>
                    <w:r>
                      <w:t xml:space="preserve"> duties</w:t>
                    </w:r>
                    <w:r w:rsidR="00BD549F">
                      <w:t xml:space="preserve">, </w:t>
                    </w:r>
                    <w:r w:rsidR="00EF6E1B">
                      <w:t>including</w:t>
                    </w:r>
                    <w:r w:rsidR="00BD549F">
                      <w:t xml:space="preserve"> assisting </w:t>
                    </w:r>
                    <w:r w:rsidR="00EF6E1B">
                      <w:t>with filming and editing</w:t>
                    </w:r>
                    <w:r w:rsidR="00BD549F">
                      <w:t xml:space="preserve">, </w:t>
                    </w:r>
                    <w:r w:rsidR="000A268C">
                      <w:t>dealing with enquiries, and administration</w:t>
                    </w:r>
                    <w:r>
                      <w:t>.</w:t>
                    </w:r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365406538"/>
              <w:placeholder>
                <w:docPart w:val="1B4609B1FE1E4376A97D0F407D1D38CA"/>
              </w:placeholder>
            </w:sdtPr>
            <w:sdtEndPr/>
            <w:sdtContent>
              <w:p w:rsidR="00C834B8" w:rsidRDefault="00DC19D8" w:rsidP="00753A90">
                <w:pPr>
                  <w:pStyle w:val="Heading2"/>
                </w:pPr>
                <w:r>
                  <w:t>group leader at children’s summer camp in canada</w:t>
                </w:r>
              </w:p>
              <w:p w:rsidR="00C834B8" w:rsidRDefault="00B64317" w:rsidP="00753A90">
                <w:pPr>
                  <w:pStyle w:val="ResumeText"/>
                </w:pPr>
                <w:r>
                  <w:t xml:space="preserve">June - </w:t>
                </w:r>
                <w:r w:rsidR="00730C24">
                  <w:t>September 2013</w:t>
                </w:r>
              </w:p>
              <w:p w:rsidR="00C834B8" w:rsidRDefault="00730C24" w:rsidP="00753A90">
                <w:pPr>
                  <w:rPr>
                    <w:rFonts w:eastAsiaTheme="minorEastAsia"/>
                  </w:rPr>
                </w:pPr>
                <w:r>
                  <w:t>L</w:t>
                </w:r>
                <w:r w:rsidR="00C834B8">
                  <w:t xml:space="preserve">ed groups of </w:t>
                </w:r>
                <w:r>
                  <w:t>7-12 year olds</w:t>
                </w:r>
                <w:r w:rsidR="00C834B8">
                  <w:t xml:space="preserve"> of different backgrounds in </w:t>
                </w:r>
                <w:r>
                  <w:t>outdoor</w:t>
                </w:r>
                <w:r w:rsidR="00C834B8">
                  <w:t xml:space="preserve"> </w:t>
                </w:r>
                <w:r>
                  <w:t>pursuits</w:t>
                </w:r>
                <w:r w:rsidR="00C834B8">
                  <w:t xml:space="preserve">. </w:t>
                </w:r>
                <w:r>
                  <w:t>Supervised the children in their regular daily schedule</w:t>
                </w:r>
                <w:r w:rsidR="00C834B8">
                  <w:t>.</w:t>
                </w:r>
              </w:p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538421489"/>
            </w:sdtPr>
            <w:sdtEndPr/>
            <w:sdtContent>
              <w:p w:rsidR="00C834B8" w:rsidRDefault="00C834B8" w:rsidP="00753A90">
                <w:pPr>
                  <w:pStyle w:val="Heading2"/>
                </w:pPr>
                <w:r>
                  <w:t>Host at Adventure Camping holiday campsite in France</w:t>
                </w:r>
              </w:p>
              <w:p w:rsidR="00C834B8" w:rsidRDefault="00B64317" w:rsidP="00753A90">
                <w:pPr>
                  <w:pStyle w:val="ResumeText"/>
                </w:pPr>
                <w:r>
                  <w:t xml:space="preserve">July - </w:t>
                </w:r>
                <w:r w:rsidR="00DC19D8">
                  <w:t>August 2012</w:t>
                </w:r>
              </w:p>
              <w:p w:rsidR="00C834B8" w:rsidRPr="00753A90" w:rsidRDefault="00C834B8" w:rsidP="00D55437">
                <w:r>
                  <w:t>Led the children’s club for 4-10 year olds and performed various practical duties on the campsite.</w:t>
                </w:r>
              </w:p>
            </w:sdtContent>
          </w:sdt>
        </w:tc>
      </w:tr>
      <w:tr w:rsidR="00C834B8" w:rsidTr="00C834B8">
        <w:tc>
          <w:tcPr>
            <w:tcW w:w="1579" w:type="dxa"/>
          </w:tcPr>
          <w:p w:rsidR="00C834B8" w:rsidRDefault="00C834B8">
            <w:pPr>
              <w:pStyle w:val="Heading1"/>
            </w:pPr>
            <w:r>
              <w:t>Education</w:t>
            </w:r>
          </w:p>
        </w:tc>
        <w:tc>
          <w:tcPr>
            <w:tcW w:w="406" w:type="dxa"/>
          </w:tcPr>
          <w:p w:rsidR="00C834B8" w:rsidRDefault="00C834B8"/>
        </w:tc>
        <w:tc>
          <w:tcPr>
            <w:tcW w:w="809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98207A0A7C2B43458B7B83331D691D75"/>
                  </w:placeholder>
                </w:sdtPr>
                <w:sdtEndPr/>
                <w:sdtContent>
                  <w:p w:rsidR="00C834B8" w:rsidRDefault="00353B2E">
                    <w:pPr>
                      <w:pStyle w:val="Heading2"/>
                    </w:pPr>
                    <w:r>
                      <w:t>Bristol University 2012</w:t>
                    </w:r>
                    <w:r w:rsidR="00C834B8">
                      <w:t xml:space="preserve"> -</w:t>
                    </w:r>
                    <w:r>
                      <w:t xml:space="preserve"> 2013</w:t>
                    </w:r>
                  </w:p>
                  <w:p w:rsidR="00C834B8" w:rsidRDefault="00C834B8">
                    <w:pPr>
                      <w:rPr>
                        <w:rFonts w:eastAsiaTheme="minorEastAsia"/>
                      </w:rPr>
                    </w:pPr>
                    <w:r>
                      <w:t xml:space="preserve">MA </w:t>
                    </w:r>
                    <w:r w:rsidR="00353B2E">
                      <w:t>in Media Studies</w:t>
                    </w:r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27717813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79345092"/>
                </w:sdtPr>
                <w:sdtEndPr/>
                <w:sdtContent>
                  <w:p w:rsidR="00C834B8" w:rsidRDefault="00353B2E" w:rsidP="007E4549">
                    <w:pPr>
                      <w:pStyle w:val="Heading2"/>
                    </w:pPr>
                    <w:r>
                      <w:t>Bristol University 2009–2012</w:t>
                    </w:r>
                  </w:p>
                  <w:p w:rsidR="00C834B8" w:rsidRDefault="00813D45" w:rsidP="007E4549">
                    <w:pPr>
                      <w:rPr>
                        <w:rFonts w:eastAsiaTheme="minorEastAsia"/>
                      </w:rPr>
                    </w:pPr>
                    <w:r>
                      <w:t>BA i</w:t>
                    </w:r>
                    <w:bookmarkStart w:id="0" w:name="_GoBack"/>
                    <w:bookmarkEnd w:id="0"/>
                    <w:r w:rsidR="00C834B8">
                      <w:t>n Media Studies with French (2:1)</w:t>
                    </w:r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911775307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616054053"/>
                </w:sdtPr>
                <w:sdtEndPr/>
                <w:sdtContent>
                  <w:p w:rsidR="00C834B8" w:rsidRDefault="000A268C" w:rsidP="007E4549">
                    <w:pPr>
                      <w:pStyle w:val="Heading2"/>
                    </w:pPr>
                    <w:r>
                      <w:t>Beacon School, London 2002–2009</w:t>
                    </w:r>
                  </w:p>
                  <w:p w:rsidR="00C834B8" w:rsidRPr="007E4549" w:rsidRDefault="000A268C" w:rsidP="007E4549">
                    <w:pPr>
                      <w:spacing w:line="240" w:lineRule="auto"/>
                    </w:pPr>
                    <w:r>
                      <w:t>3</w:t>
                    </w:r>
                    <w:r w:rsidR="00C834B8">
                      <w:t xml:space="preserve">  A levels: Drama (A); French (A); German (B)</w:t>
                    </w:r>
                    <w:r>
                      <w:t>, 5 AS Levels, 10</w:t>
                    </w:r>
                    <w:r w:rsidR="002D3236">
                      <w:t xml:space="preserve"> GCSEs</w:t>
                    </w:r>
                  </w:p>
                </w:sdtContent>
              </w:sdt>
            </w:sdtContent>
          </w:sdt>
        </w:tc>
      </w:tr>
      <w:tr w:rsidR="00C834B8" w:rsidTr="00C834B8">
        <w:tc>
          <w:tcPr>
            <w:tcW w:w="1579" w:type="dxa"/>
          </w:tcPr>
          <w:p w:rsidR="00C834B8" w:rsidRDefault="00C834B8" w:rsidP="00C834B8">
            <w:pPr>
              <w:pStyle w:val="Heading1"/>
            </w:pPr>
            <w:r>
              <w:t>Interests</w:t>
            </w:r>
          </w:p>
        </w:tc>
        <w:tc>
          <w:tcPr>
            <w:tcW w:w="406" w:type="dxa"/>
          </w:tcPr>
          <w:p w:rsidR="00C834B8" w:rsidRDefault="00C834B8"/>
        </w:tc>
        <w:tc>
          <w:tcPr>
            <w:tcW w:w="8095" w:type="dxa"/>
          </w:tcPr>
          <w:p w:rsidR="00C834B8" w:rsidRDefault="00C834B8">
            <w:pPr>
              <w:pStyle w:val="ResumeText"/>
            </w:pPr>
            <w:r w:rsidRPr="00C834B8">
              <w:t>Drama, both acting and directing; singing (was member of university choral society). Regular volunteer at a local centre for the homeless.</w:t>
            </w:r>
          </w:p>
        </w:tc>
      </w:tr>
      <w:tr w:rsidR="00C834B8" w:rsidTr="00C834B8">
        <w:tc>
          <w:tcPr>
            <w:tcW w:w="1579" w:type="dxa"/>
          </w:tcPr>
          <w:p w:rsidR="00C834B8" w:rsidRDefault="00C834B8">
            <w:pPr>
              <w:pStyle w:val="Heading1"/>
            </w:pPr>
            <w:r>
              <w:t>References</w:t>
            </w:r>
          </w:p>
        </w:tc>
        <w:tc>
          <w:tcPr>
            <w:tcW w:w="406" w:type="dxa"/>
          </w:tcPr>
          <w:p w:rsidR="00C834B8" w:rsidRDefault="00C834B8"/>
        </w:tc>
        <w:tc>
          <w:tcPr>
            <w:tcW w:w="809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</w:sdtPr>
                <w:sdtEndPr/>
                <w:sdtContent>
                  <w:p w:rsidR="000A6032" w:rsidRDefault="000A6032" w:rsidP="000A6032">
                    <w:pPr>
                      <w:pStyle w:val="Heading2"/>
                    </w:pPr>
                    <w:r>
                      <w:t>Professor May Duncan</w:t>
                    </w:r>
                  </w:p>
                  <w:p w:rsidR="000A6032" w:rsidRPr="00E92FC8" w:rsidRDefault="000A6032" w:rsidP="000A268C">
                    <w:pPr>
                      <w:pStyle w:val="ResumeText"/>
                    </w:pPr>
                    <w:r>
                      <w:t>Department of French</w:t>
                    </w:r>
                    <w:r w:rsidR="000A268C">
                      <w:t xml:space="preserve">, </w:t>
                    </w:r>
                    <w:r w:rsidR="00E92FC8">
                      <w:t>Bristol University</w:t>
                    </w:r>
                    <w:r w:rsidR="000A268C">
                      <w:t xml:space="preserve">, </w:t>
                    </w:r>
                    <w:r w:rsidR="004F6C05">
                      <w:t>Bristol</w:t>
                    </w:r>
                    <w:r w:rsidR="000A268C">
                      <w:t>,</w:t>
                    </w:r>
                    <w:r w:rsidR="004F6C05">
                      <w:t xml:space="preserve"> BS8 1TH</w:t>
                    </w:r>
                    <w:r w:rsidR="00E92FC8">
                      <w:t xml:space="preserve"> </w:t>
                    </w:r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740362759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099356842"/>
                </w:sdtPr>
                <w:sdtEndPr/>
                <w:sdtContent>
                  <w:p w:rsidR="000A6032" w:rsidRDefault="00E92FC8" w:rsidP="000A6032">
                    <w:pPr>
                      <w:pStyle w:val="Heading2"/>
                    </w:pPr>
                    <w:r>
                      <w:t xml:space="preserve">Ms R J </w:t>
                    </w:r>
                    <w:r w:rsidR="000A268C">
                      <w:t>davis</w:t>
                    </w:r>
                  </w:p>
                  <w:p w:rsidR="000A6032" w:rsidRDefault="000A268C" w:rsidP="000A268C">
                    <w:pPr>
                      <w:pStyle w:val="ResumeText"/>
                      <w:rPr>
                        <w:rFonts w:eastAsiaTheme="minorEastAsia"/>
                      </w:rPr>
                    </w:pPr>
                    <w:r>
                      <w:t xml:space="preserve">JMTV1, </w:t>
                    </w:r>
                    <w:r w:rsidR="00D61353">
                      <w:t>London</w:t>
                    </w:r>
                    <w:r>
                      <w:t>,</w:t>
                    </w:r>
                    <w:r w:rsidR="00D61353">
                      <w:t xml:space="preserve"> N16 6TJ</w:t>
                    </w:r>
                  </w:p>
                </w:sdtContent>
              </w:sdt>
            </w:sdtContent>
          </w:sdt>
          <w:p w:rsidR="00C834B8" w:rsidRDefault="00C834B8"/>
        </w:tc>
      </w:tr>
    </w:tbl>
    <w:p w:rsidR="000A6032" w:rsidRDefault="000A6032" w:rsidP="000A6032">
      <w:pPr>
        <w:rPr>
          <w:rFonts w:eastAsiaTheme="minorEastAsia"/>
        </w:rPr>
      </w:pPr>
    </w:p>
    <w:p w:rsidR="002C42BC" w:rsidRDefault="002C42BC"/>
    <w:sectPr w:rsidR="002C42BC" w:rsidSect="000A268C">
      <w:pgSz w:w="12240" w:h="15840" w:code="1"/>
      <w:pgMar w:top="851" w:right="1077" w:bottom="851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B43" w:rsidRDefault="00FF6B43">
      <w:pPr>
        <w:spacing w:before="0" w:after="0" w:line="240" w:lineRule="auto"/>
      </w:pPr>
      <w:r>
        <w:separator/>
      </w:r>
    </w:p>
  </w:endnote>
  <w:endnote w:type="continuationSeparator" w:id="0">
    <w:p w:rsidR="00FF6B43" w:rsidRDefault="00FF6B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B43" w:rsidRDefault="00FF6B43">
      <w:pPr>
        <w:spacing w:before="0" w:after="0" w:line="240" w:lineRule="auto"/>
      </w:pPr>
      <w:r>
        <w:separator/>
      </w:r>
    </w:p>
  </w:footnote>
  <w:footnote w:type="continuationSeparator" w:id="0">
    <w:p w:rsidR="00FF6B43" w:rsidRDefault="00FF6B4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BF4"/>
    <w:rsid w:val="00046C4A"/>
    <w:rsid w:val="00060B14"/>
    <w:rsid w:val="000A268C"/>
    <w:rsid w:val="000A6032"/>
    <w:rsid w:val="00283CEF"/>
    <w:rsid w:val="002C42BC"/>
    <w:rsid w:val="002D3236"/>
    <w:rsid w:val="00340B87"/>
    <w:rsid w:val="00353B2E"/>
    <w:rsid w:val="003C6F66"/>
    <w:rsid w:val="00414819"/>
    <w:rsid w:val="004F6C05"/>
    <w:rsid w:val="005E1B54"/>
    <w:rsid w:val="00730C24"/>
    <w:rsid w:val="00753A90"/>
    <w:rsid w:val="007E4549"/>
    <w:rsid w:val="00813D45"/>
    <w:rsid w:val="00821643"/>
    <w:rsid w:val="00A1296E"/>
    <w:rsid w:val="00A631D8"/>
    <w:rsid w:val="00B45BF4"/>
    <w:rsid w:val="00B64317"/>
    <w:rsid w:val="00BD549F"/>
    <w:rsid w:val="00C834B8"/>
    <w:rsid w:val="00D55437"/>
    <w:rsid w:val="00D61353"/>
    <w:rsid w:val="00DC19D8"/>
    <w:rsid w:val="00E43801"/>
    <w:rsid w:val="00E51340"/>
    <w:rsid w:val="00E92FC8"/>
    <w:rsid w:val="00EF6E1B"/>
    <w:rsid w:val="00FA678E"/>
    <w:rsid w:val="00F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BF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BF4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BF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BF4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ustomXml" Target="../customXml/item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dgeok\Downloads\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ADEDAEAB024544A5346E11F5BD7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F3E69-4E97-458D-8B60-6F3A528FF10E}"/>
      </w:docPartPr>
      <w:docPartBody>
        <w:p w:rsidR="00BB2AF9" w:rsidRDefault="000B1C7C">
          <w:pPr>
            <w:pStyle w:val="7CADEDAEAB024544A5346E11F5BD7A0E"/>
          </w:pPr>
          <w:r>
            <w:t>[Street Address]</w:t>
          </w:r>
        </w:p>
      </w:docPartBody>
    </w:docPart>
    <w:docPart>
      <w:docPartPr>
        <w:name w:val="DBB519D47E334C548414DD467D737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97DA3-B871-4D71-9988-DCAD9D1AEB75}"/>
      </w:docPartPr>
      <w:docPartBody>
        <w:p w:rsidR="00BB2AF9" w:rsidRDefault="000B1C7C">
          <w:pPr>
            <w:pStyle w:val="DBB519D47E334C548414DD467D737BB0"/>
          </w:pPr>
          <w:r>
            <w:t>[City, ST ZIP Code]</w:t>
          </w:r>
        </w:p>
      </w:docPartBody>
    </w:docPart>
    <w:docPart>
      <w:docPartPr>
        <w:name w:val="F1D57139982A4B07A7614DD12ADC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5C8AA-6801-4682-8679-9E80257B5CFA}"/>
      </w:docPartPr>
      <w:docPartBody>
        <w:p w:rsidR="00BB2AF9" w:rsidRDefault="000B1C7C">
          <w:pPr>
            <w:pStyle w:val="F1D57139982A4B07A7614DD12ADC6576"/>
          </w:pPr>
          <w:r>
            <w:t>[Website]</w:t>
          </w:r>
        </w:p>
      </w:docPartBody>
    </w:docPart>
    <w:docPart>
      <w:docPartPr>
        <w:name w:val="013088D81C164D6FB969D817CBC4B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D6115-B96A-4BBB-B55C-D0358AD160C5}"/>
      </w:docPartPr>
      <w:docPartBody>
        <w:p w:rsidR="00BB2AF9" w:rsidRDefault="000B1C7C">
          <w:pPr>
            <w:pStyle w:val="013088D81C164D6FB969D817CBC4BB1D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935701C86C164400BBE11512DC834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274E-BD2A-4A06-AB77-A0CFE884E441}"/>
      </w:docPartPr>
      <w:docPartBody>
        <w:p w:rsidR="00BB2AF9" w:rsidRDefault="000B1C7C">
          <w:pPr>
            <w:pStyle w:val="935701C86C164400BBE11512DC83436D"/>
          </w:pPr>
          <w:r>
            <w:t>[Your Name]</w:t>
          </w:r>
        </w:p>
      </w:docPartBody>
    </w:docPart>
    <w:docPart>
      <w:docPartPr>
        <w:name w:val="98207A0A7C2B43458B7B83331D691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D31AD-7E2D-4420-8B68-83EDA49A0D62}"/>
      </w:docPartPr>
      <w:docPartBody>
        <w:p w:rsidR="00BB2AF9" w:rsidRDefault="00583145" w:rsidP="00583145">
          <w:pPr>
            <w:pStyle w:val="98207A0A7C2B43458B7B83331D691D7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45"/>
    <w:rsid w:val="000B1C7C"/>
    <w:rsid w:val="0012054D"/>
    <w:rsid w:val="00583145"/>
    <w:rsid w:val="00722AA5"/>
    <w:rsid w:val="00816E6D"/>
    <w:rsid w:val="00BB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ADEDAEAB024544A5346E11F5BD7A0E">
    <w:name w:val="7CADEDAEAB024544A5346E11F5BD7A0E"/>
  </w:style>
  <w:style w:type="paragraph" w:customStyle="1" w:styleId="DBB519D47E334C548414DD467D737BB0">
    <w:name w:val="DBB519D47E334C548414DD467D737BB0"/>
  </w:style>
  <w:style w:type="paragraph" w:customStyle="1" w:styleId="08C20866E52E4611ACF110F10C5DC472">
    <w:name w:val="08C20866E52E4611ACF110F10C5DC472"/>
  </w:style>
  <w:style w:type="paragraph" w:customStyle="1" w:styleId="F1D57139982A4B07A7614DD12ADC6576">
    <w:name w:val="F1D57139982A4B07A7614DD12ADC6576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013088D81C164D6FB969D817CBC4BB1D">
    <w:name w:val="013088D81C164D6FB969D817CBC4BB1D"/>
  </w:style>
  <w:style w:type="paragraph" w:customStyle="1" w:styleId="935701C86C164400BBE11512DC83436D">
    <w:name w:val="935701C86C164400BBE11512DC83436D"/>
  </w:style>
  <w:style w:type="paragraph" w:customStyle="1" w:styleId="5E5C1160B1484EFCACA88BE55E11E83D">
    <w:name w:val="5E5C1160B1484EFCACA88BE55E11E83D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CDFEB48C5DE0417AA2EE117CB19544D6">
    <w:name w:val="CDFEB48C5DE0417AA2EE117CB19544D6"/>
  </w:style>
  <w:style w:type="character" w:styleId="PlaceholderText">
    <w:name w:val="Placeholder Text"/>
    <w:basedOn w:val="DefaultParagraphFont"/>
    <w:uiPriority w:val="99"/>
    <w:semiHidden/>
    <w:rsid w:val="00816E6D"/>
    <w:rPr>
      <w:color w:val="808080"/>
    </w:rPr>
  </w:style>
  <w:style w:type="paragraph" w:customStyle="1" w:styleId="92EF269DBB8C400F825C4D97F6D1B67A">
    <w:name w:val="92EF269DBB8C400F825C4D97F6D1B67A"/>
  </w:style>
  <w:style w:type="paragraph" w:customStyle="1" w:styleId="E1B5C6B0CDFB4E578C7A3235450D7B83">
    <w:name w:val="E1B5C6B0CDFB4E578C7A3235450D7B83"/>
  </w:style>
  <w:style w:type="paragraph" w:customStyle="1" w:styleId="42F427DBEC5F4D78916D54AAA469F711">
    <w:name w:val="42F427DBEC5F4D78916D54AAA469F711"/>
  </w:style>
  <w:style w:type="paragraph" w:customStyle="1" w:styleId="645B0B4A3A794650B84BB897C657FFFD">
    <w:name w:val="645B0B4A3A794650B84BB897C657FFFD"/>
  </w:style>
  <w:style w:type="paragraph" w:customStyle="1" w:styleId="57DC68F92C124625ABD39DB96992582F">
    <w:name w:val="57DC68F92C124625ABD39DB96992582F"/>
  </w:style>
  <w:style w:type="paragraph" w:customStyle="1" w:styleId="95FDB3CB1CF646C1ABF6D63BE998C7B4">
    <w:name w:val="95FDB3CB1CF646C1ABF6D63BE998C7B4"/>
  </w:style>
  <w:style w:type="paragraph" w:customStyle="1" w:styleId="464135B62DFB44B7BA019024AF7BF5C3">
    <w:name w:val="464135B62DFB44B7BA019024AF7BF5C3"/>
  </w:style>
  <w:style w:type="paragraph" w:customStyle="1" w:styleId="82B0C44364884A218FE7E84E0DC1AD05">
    <w:name w:val="82B0C44364884A218FE7E84E0DC1AD05"/>
  </w:style>
  <w:style w:type="paragraph" w:customStyle="1" w:styleId="0C01AED4C38A442C9BAFF235F0EC5A69">
    <w:name w:val="0C01AED4C38A442C9BAFF235F0EC5A69"/>
  </w:style>
  <w:style w:type="paragraph" w:customStyle="1" w:styleId="D18502A400294B53BD086DE2ED3CA514">
    <w:name w:val="D18502A400294B53BD086DE2ED3CA514"/>
  </w:style>
  <w:style w:type="paragraph" w:customStyle="1" w:styleId="8B827B2A2E9643FABC8F1BCC6192A50F">
    <w:name w:val="8B827B2A2E9643FABC8F1BCC6192A50F"/>
  </w:style>
  <w:style w:type="paragraph" w:customStyle="1" w:styleId="A79510ABA5DA4C5FAF07CE1AFB0647A1">
    <w:name w:val="A79510ABA5DA4C5FAF07CE1AFB0647A1"/>
    <w:rsid w:val="00583145"/>
  </w:style>
  <w:style w:type="paragraph" w:customStyle="1" w:styleId="092BB0D050324038A05CB4CE8F03F344">
    <w:name w:val="092BB0D050324038A05CB4CE8F03F344"/>
    <w:rsid w:val="00583145"/>
  </w:style>
  <w:style w:type="paragraph" w:customStyle="1" w:styleId="CD01BED0022B48A7B7650C50507D8F2B">
    <w:name w:val="CD01BED0022B48A7B7650C50507D8F2B"/>
    <w:rsid w:val="00583145"/>
  </w:style>
  <w:style w:type="paragraph" w:customStyle="1" w:styleId="31FCF9B4FBAF4874BE9C8B7D78A97BA3">
    <w:name w:val="31FCF9B4FBAF4874BE9C8B7D78A97BA3"/>
    <w:rsid w:val="00583145"/>
  </w:style>
  <w:style w:type="paragraph" w:customStyle="1" w:styleId="14CA897F69F54511A703686EB822BDB4">
    <w:name w:val="14CA897F69F54511A703686EB822BDB4"/>
    <w:rsid w:val="00583145"/>
  </w:style>
  <w:style w:type="paragraph" w:customStyle="1" w:styleId="AED1E86D5C2C4581878E9306B4AF120A">
    <w:name w:val="AED1E86D5C2C4581878E9306B4AF120A"/>
    <w:rsid w:val="00583145"/>
  </w:style>
  <w:style w:type="paragraph" w:customStyle="1" w:styleId="3B1EEB7D8F2D4923BB81AC5F48B4A2D1">
    <w:name w:val="3B1EEB7D8F2D4923BB81AC5F48B4A2D1"/>
    <w:rsid w:val="00583145"/>
  </w:style>
  <w:style w:type="paragraph" w:customStyle="1" w:styleId="CFE5E0A92A6E4EFA998F4EB91F4EFAB4">
    <w:name w:val="CFE5E0A92A6E4EFA998F4EB91F4EFAB4"/>
    <w:rsid w:val="00583145"/>
  </w:style>
  <w:style w:type="paragraph" w:customStyle="1" w:styleId="45E3C5E66FB84FB8AD5A1EF362860726">
    <w:name w:val="45E3C5E66FB84FB8AD5A1EF362860726"/>
    <w:rsid w:val="00583145"/>
  </w:style>
  <w:style w:type="paragraph" w:customStyle="1" w:styleId="BAF54927B09D403AB7F0B7005773A93C">
    <w:name w:val="BAF54927B09D403AB7F0B7005773A93C"/>
    <w:rsid w:val="00583145"/>
  </w:style>
  <w:style w:type="paragraph" w:customStyle="1" w:styleId="9E15DF7B714845E4A99841B8CE64DF02">
    <w:name w:val="9E15DF7B714845E4A99841B8CE64DF02"/>
    <w:rsid w:val="00583145"/>
  </w:style>
  <w:style w:type="paragraph" w:customStyle="1" w:styleId="60F8A7B51DE743229BF30215F23C324F">
    <w:name w:val="60F8A7B51DE743229BF30215F23C324F"/>
    <w:rsid w:val="00583145"/>
  </w:style>
  <w:style w:type="paragraph" w:customStyle="1" w:styleId="3FDDE467F58845D1AC73B3C5675AA8D9">
    <w:name w:val="3FDDE467F58845D1AC73B3C5675AA8D9"/>
    <w:rsid w:val="00583145"/>
  </w:style>
  <w:style w:type="paragraph" w:customStyle="1" w:styleId="29213A7A8F4B461181C2D46050B4C256">
    <w:name w:val="29213A7A8F4B461181C2D46050B4C256"/>
    <w:rsid w:val="00583145"/>
  </w:style>
  <w:style w:type="paragraph" w:customStyle="1" w:styleId="B65471CB76614AF694F8DED15FBAA384">
    <w:name w:val="B65471CB76614AF694F8DED15FBAA384"/>
    <w:rsid w:val="00583145"/>
  </w:style>
  <w:style w:type="paragraph" w:customStyle="1" w:styleId="37F0868FDCE2414AB27431E490B8AE76">
    <w:name w:val="37F0868FDCE2414AB27431E490B8AE76"/>
    <w:rsid w:val="00583145"/>
  </w:style>
  <w:style w:type="paragraph" w:customStyle="1" w:styleId="01B8C3F265CE4BEF88657A87F40324BA">
    <w:name w:val="01B8C3F265CE4BEF88657A87F40324BA"/>
    <w:rsid w:val="00583145"/>
  </w:style>
  <w:style w:type="paragraph" w:customStyle="1" w:styleId="A2FEA38D50664C4CAA599AE3E36992D8">
    <w:name w:val="A2FEA38D50664C4CAA599AE3E36992D8"/>
    <w:rsid w:val="00583145"/>
  </w:style>
  <w:style w:type="paragraph" w:customStyle="1" w:styleId="3F2EC650BE5A47D2AB745226973CAD65">
    <w:name w:val="3F2EC650BE5A47D2AB745226973CAD65"/>
    <w:rsid w:val="00583145"/>
  </w:style>
  <w:style w:type="paragraph" w:customStyle="1" w:styleId="D49AC5B5192B4662AEAB30AAE48CED88">
    <w:name w:val="D49AC5B5192B4662AEAB30AAE48CED88"/>
    <w:rsid w:val="00583145"/>
  </w:style>
  <w:style w:type="paragraph" w:customStyle="1" w:styleId="90D5D92488DA42C6AAB32178A33409BB">
    <w:name w:val="90D5D92488DA42C6AAB32178A33409BB"/>
    <w:rsid w:val="00583145"/>
  </w:style>
  <w:style w:type="paragraph" w:customStyle="1" w:styleId="ABC009F9A1644E9EA27659A84B16CA12">
    <w:name w:val="ABC009F9A1644E9EA27659A84B16CA12"/>
    <w:rsid w:val="00583145"/>
  </w:style>
  <w:style w:type="paragraph" w:customStyle="1" w:styleId="BA1A6E56B2D94C1EBABAD89A247D7103">
    <w:name w:val="BA1A6E56B2D94C1EBABAD89A247D7103"/>
    <w:rsid w:val="00583145"/>
  </w:style>
  <w:style w:type="paragraph" w:customStyle="1" w:styleId="59F06D935D674412832114F331BA2995">
    <w:name w:val="59F06D935D674412832114F331BA2995"/>
    <w:rsid w:val="00583145"/>
  </w:style>
  <w:style w:type="paragraph" w:customStyle="1" w:styleId="838157178AF449E8B3107A725100CAE9">
    <w:name w:val="838157178AF449E8B3107A725100CAE9"/>
    <w:rsid w:val="00583145"/>
  </w:style>
  <w:style w:type="paragraph" w:customStyle="1" w:styleId="7DCF490FCD2C4C2F931712632F1C269C">
    <w:name w:val="7DCF490FCD2C4C2F931712632F1C269C"/>
    <w:rsid w:val="00583145"/>
  </w:style>
  <w:style w:type="paragraph" w:customStyle="1" w:styleId="9C22AD48E4664A92AEF7EB0FF8DEA80A">
    <w:name w:val="9C22AD48E4664A92AEF7EB0FF8DEA80A"/>
    <w:rsid w:val="00583145"/>
  </w:style>
  <w:style w:type="paragraph" w:customStyle="1" w:styleId="EEA6C5AEA6C34E84AB43C781DB40080F">
    <w:name w:val="EEA6C5AEA6C34E84AB43C781DB40080F"/>
    <w:rsid w:val="00583145"/>
  </w:style>
  <w:style w:type="paragraph" w:customStyle="1" w:styleId="D000DB3065E04003956126C42EBE2040">
    <w:name w:val="D000DB3065E04003956126C42EBE2040"/>
    <w:rsid w:val="00583145"/>
  </w:style>
  <w:style w:type="paragraph" w:customStyle="1" w:styleId="C63D8D0962184E86A15F310A8D7476F3">
    <w:name w:val="C63D8D0962184E86A15F310A8D7476F3"/>
    <w:rsid w:val="00583145"/>
  </w:style>
  <w:style w:type="paragraph" w:customStyle="1" w:styleId="D424A81E44A4443BB06F85DD6A220C87">
    <w:name w:val="D424A81E44A4443BB06F85DD6A220C87"/>
    <w:rsid w:val="00583145"/>
  </w:style>
  <w:style w:type="paragraph" w:customStyle="1" w:styleId="7BCDD3C93DF44702A53E53EB49F08847">
    <w:name w:val="7BCDD3C93DF44702A53E53EB49F08847"/>
    <w:rsid w:val="00583145"/>
  </w:style>
  <w:style w:type="paragraph" w:customStyle="1" w:styleId="647E87A772C44BCEB777D53976834895">
    <w:name w:val="647E87A772C44BCEB777D53976834895"/>
    <w:rsid w:val="00583145"/>
  </w:style>
  <w:style w:type="paragraph" w:customStyle="1" w:styleId="D0D6B1D107D0411FAFA9794855F298FD">
    <w:name w:val="D0D6B1D107D0411FAFA9794855F298FD"/>
    <w:rsid w:val="00583145"/>
  </w:style>
  <w:style w:type="paragraph" w:customStyle="1" w:styleId="0CE6C6C6149B41AA87389D84A6503B79">
    <w:name w:val="0CE6C6C6149B41AA87389D84A6503B79"/>
    <w:rsid w:val="00583145"/>
  </w:style>
  <w:style w:type="paragraph" w:customStyle="1" w:styleId="0CC2C816191F4A5ABA354B0747D99462">
    <w:name w:val="0CC2C816191F4A5ABA354B0747D99462"/>
    <w:rsid w:val="00583145"/>
  </w:style>
  <w:style w:type="paragraph" w:customStyle="1" w:styleId="572719E7C7B148629C644197610F068A">
    <w:name w:val="572719E7C7B148629C644197610F068A"/>
    <w:rsid w:val="00583145"/>
  </w:style>
  <w:style w:type="paragraph" w:customStyle="1" w:styleId="9A41DD89D57346E1AAF8297544294DD9">
    <w:name w:val="9A41DD89D57346E1AAF8297544294DD9"/>
    <w:rsid w:val="00583145"/>
  </w:style>
  <w:style w:type="paragraph" w:customStyle="1" w:styleId="AD801E1795744D59AAA7279B53A4EC63">
    <w:name w:val="AD801E1795744D59AAA7279B53A4EC63"/>
    <w:rsid w:val="00583145"/>
  </w:style>
  <w:style w:type="paragraph" w:customStyle="1" w:styleId="477CB33095DF4847BFCB962E4E7BF190">
    <w:name w:val="477CB33095DF4847BFCB962E4E7BF190"/>
    <w:rsid w:val="00583145"/>
  </w:style>
  <w:style w:type="paragraph" w:customStyle="1" w:styleId="FFF6CA1E5D7441FF8C203629875940FA">
    <w:name w:val="FFF6CA1E5D7441FF8C203629875940FA"/>
    <w:rsid w:val="00583145"/>
  </w:style>
  <w:style w:type="paragraph" w:customStyle="1" w:styleId="B4E8AE7DF6C34614AB93F1A5E996CD9F">
    <w:name w:val="B4E8AE7DF6C34614AB93F1A5E996CD9F"/>
    <w:rsid w:val="00583145"/>
  </w:style>
  <w:style w:type="paragraph" w:customStyle="1" w:styleId="FB1256E9265F47E88F4FBD64326B444C">
    <w:name w:val="FB1256E9265F47E88F4FBD64326B444C"/>
    <w:rsid w:val="00583145"/>
  </w:style>
  <w:style w:type="paragraph" w:customStyle="1" w:styleId="DD0B114DCC5A4642A84FCF2AE771D681">
    <w:name w:val="DD0B114DCC5A4642A84FCF2AE771D681"/>
    <w:rsid w:val="00583145"/>
  </w:style>
  <w:style w:type="paragraph" w:customStyle="1" w:styleId="7267EB56F2A34BB4ACE3ACC4874A1DFD">
    <w:name w:val="7267EB56F2A34BB4ACE3ACC4874A1DFD"/>
    <w:rsid w:val="00583145"/>
  </w:style>
  <w:style w:type="paragraph" w:customStyle="1" w:styleId="DC7DB1D08FE74661AD744AFCC468F84C">
    <w:name w:val="DC7DB1D08FE74661AD744AFCC468F84C"/>
    <w:rsid w:val="00583145"/>
  </w:style>
  <w:style w:type="paragraph" w:customStyle="1" w:styleId="40E3665D789A440B8A83B0B6361A9EEA">
    <w:name w:val="40E3665D789A440B8A83B0B6361A9EEA"/>
    <w:rsid w:val="00583145"/>
  </w:style>
  <w:style w:type="paragraph" w:customStyle="1" w:styleId="0EAF79CCB6E34D7CA2F3EE75671A526B">
    <w:name w:val="0EAF79CCB6E34D7CA2F3EE75671A526B"/>
    <w:rsid w:val="00583145"/>
  </w:style>
  <w:style w:type="paragraph" w:customStyle="1" w:styleId="98207A0A7C2B43458B7B83331D691D75">
    <w:name w:val="98207A0A7C2B43458B7B83331D691D75"/>
    <w:rsid w:val="00583145"/>
  </w:style>
  <w:style w:type="paragraph" w:customStyle="1" w:styleId="1B4609B1FE1E4376A97D0F407D1D38CA">
    <w:name w:val="1B4609B1FE1E4376A97D0F407D1D38CA"/>
    <w:rsid w:val="00583145"/>
  </w:style>
  <w:style w:type="paragraph" w:customStyle="1" w:styleId="260ED01E7C53426DBA40FA816B6EB0A5">
    <w:name w:val="260ED01E7C53426DBA40FA816B6EB0A5"/>
    <w:rsid w:val="00583145"/>
  </w:style>
  <w:style w:type="paragraph" w:customStyle="1" w:styleId="EAC462015B794F7C829780CF707B80B3">
    <w:name w:val="EAC462015B794F7C829780CF707B80B3"/>
    <w:rsid w:val="00583145"/>
  </w:style>
  <w:style w:type="paragraph" w:customStyle="1" w:styleId="C209C617461048B7947A363B87BDE4C6">
    <w:name w:val="C209C617461048B7947A363B87BDE4C6"/>
    <w:rsid w:val="00583145"/>
  </w:style>
  <w:style w:type="paragraph" w:customStyle="1" w:styleId="E5173B3FB18E40D896575C1FA1496770">
    <w:name w:val="E5173B3FB18E40D896575C1FA1496770"/>
    <w:rsid w:val="00583145"/>
  </w:style>
  <w:style w:type="paragraph" w:customStyle="1" w:styleId="804D19D09292483694974E7B61A0F80A">
    <w:name w:val="804D19D09292483694974E7B61A0F80A"/>
    <w:rsid w:val="00583145"/>
  </w:style>
  <w:style w:type="paragraph" w:customStyle="1" w:styleId="462DC578AC5240DCA46879FD0A4FD1E8">
    <w:name w:val="462DC578AC5240DCA46879FD0A4FD1E8"/>
    <w:rsid w:val="00583145"/>
  </w:style>
  <w:style w:type="paragraph" w:customStyle="1" w:styleId="8EC5E35D3909461EB2EAB39913A484A3">
    <w:name w:val="8EC5E35D3909461EB2EAB39913A484A3"/>
    <w:rsid w:val="00583145"/>
  </w:style>
  <w:style w:type="paragraph" w:customStyle="1" w:styleId="BAAEF1E9B87D44348575A564E54C05B5">
    <w:name w:val="BAAEF1E9B87D44348575A564E54C05B5"/>
    <w:rsid w:val="00583145"/>
  </w:style>
  <w:style w:type="paragraph" w:customStyle="1" w:styleId="583BEE4E8CE04F42BA458D013E609712">
    <w:name w:val="583BEE4E8CE04F42BA458D013E609712"/>
    <w:rsid w:val="00583145"/>
  </w:style>
  <w:style w:type="paragraph" w:customStyle="1" w:styleId="95BB1B6AD95F49729AB7C3F90A571241">
    <w:name w:val="95BB1B6AD95F49729AB7C3F90A571241"/>
    <w:rsid w:val="00583145"/>
  </w:style>
  <w:style w:type="paragraph" w:customStyle="1" w:styleId="8049A42ADE8A48D2878EB4F481FBA7C4">
    <w:name w:val="8049A42ADE8A48D2878EB4F481FBA7C4"/>
    <w:rsid w:val="00583145"/>
  </w:style>
  <w:style w:type="paragraph" w:customStyle="1" w:styleId="9AF59704E05B4371BDD0FB762B939751">
    <w:name w:val="9AF59704E05B4371BDD0FB762B939751"/>
    <w:rsid w:val="00583145"/>
  </w:style>
  <w:style w:type="paragraph" w:customStyle="1" w:styleId="43100BAE69824AA6938F96D3CAE13973">
    <w:name w:val="43100BAE69824AA6938F96D3CAE13973"/>
    <w:rsid w:val="00583145"/>
  </w:style>
  <w:style w:type="paragraph" w:customStyle="1" w:styleId="A74CBA682FBD4A9197B132ECE2740AB3">
    <w:name w:val="A74CBA682FBD4A9197B132ECE2740AB3"/>
    <w:rsid w:val="00583145"/>
  </w:style>
  <w:style w:type="paragraph" w:customStyle="1" w:styleId="2BC9EB9893074F7EABD72E4E403988A9">
    <w:name w:val="2BC9EB9893074F7EABD72E4E403988A9"/>
    <w:rsid w:val="00583145"/>
  </w:style>
  <w:style w:type="paragraph" w:customStyle="1" w:styleId="F82F74F191DA43BFB6BFA3FE14AD198D">
    <w:name w:val="F82F74F191DA43BFB6BFA3FE14AD198D"/>
    <w:rsid w:val="00583145"/>
  </w:style>
  <w:style w:type="paragraph" w:customStyle="1" w:styleId="FCC1803DB93742C8887DE749D4A5A08B">
    <w:name w:val="FCC1803DB93742C8887DE749D4A5A08B"/>
    <w:rsid w:val="00583145"/>
  </w:style>
  <w:style w:type="paragraph" w:customStyle="1" w:styleId="3DCF72D7609545EDA3E014F151EB2948">
    <w:name w:val="3DCF72D7609545EDA3E014F151EB2948"/>
    <w:rsid w:val="00583145"/>
  </w:style>
  <w:style w:type="paragraph" w:customStyle="1" w:styleId="D0EF2ABFB354405AA16037488B4C06E0">
    <w:name w:val="D0EF2ABFB354405AA16037488B4C06E0"/>
    <w:rsid w:val="00583145"/>
  </w:style>
  <w:style w:type="paragraph" w:customStyle="1" w:styleId="A3ACDE7E045E49B9BA8B3F6F198F7AFD">
    <w:name w:val="A3ACDE7E045E49B9BA8B3F6F198F7AFD"/>
    <w:rsid w:val="00583145"/>
  </w:style>
  <w:style w:type="paragraph" w:customStyle="1" w:styleId="DBEE2859970049139FFFC4B5AE24610C">
    <w:name w:val="DBEE2859970049139FFFC4B5AE24610C"/>
    <w:rsid w:val="00583145"/>
  </w:style>
  <w:style w:type="paragraph" w:customStyle="1" w:styleId="024980340B5B40D6911A47FF8724A930">
    <w:name w:val="024980340B5B40D6911A47FF8724A930"/>
    <w:rsid w:val="00583145"/>
  </w:style>
  <w:style w:type="paragraph" w:customStyle="1" w:styleId="677DE3DEC13F4159B790397951C65081">
    <w:name w:val="677DE3DEC13F4159B790397951C65081"/>
    <w:rsid w:val="00583145"/>
  </w:style>
  <w:style w:type="paragraph" w:customStyle="1" w:styleId="44688171F454459F81D49F461C0B839A">
    <w:name w:val="44688171F454459F81D49F461C0B839A"/>
    <w:rsid w:val="00583145"/>
  </w:style>
  <w:style w:type="paragraph" w:customStyle="1" w:styleId="32AA7FF9679E47B59E42E8DE5A5A0C83">
    <w:name w:val="32AA7FF9679E47B59E42E8DE5A5A0C83"/>
    <w:rsid w:val="00583145"/>
  </w:style>
  <w:style w:type="paragraph" w:customStyle="1" w:styleId="112590964CB640E6AFEB9392343358FB">
    <w:name w:val="112590964CB640E6AFEB9392343358FB"/>
    <w:rsid w:val="00583145"/>
  </w:style>
  <w:style w:type="paragraph" w:customStyle="1" w:styleId="0AC421CCAF0D459FBC1C08712FC60916">
    <w:name w:val="0AC421CCAF0D459FBC1C08712FC60916"/>
    <w:rsid w:val="00583145"/>
  </w:style>
  <w:style w:type="paragraph" w:customStyle="1" w:styleId="65F9FE07492D41D580C661F872F572C1">
    <w:name w:val="65F9FE07492D41D580C661F872F572C1"/>
    <w:rsid w:val="00583145"/>
  </w:style>
  <w:style w:type="paragraph" w:customStyle="1" w:styleId="CEB64027C78C454EACFECD4DF248144A">
    <w:name w:val="CEB64027C78C454EACFECD4DF248144A"/>
    <w:rsid w:val="00583145"/>
  </w:style>
  <w:style w:type="paragraph" w:customStyle="1" w:styleId="79D4483EB7AF4CCA893E382F082E8E44">
    <w:name w:val="79D4483EB7AF4CCA893E382F082E8E44"/>
    <w:rsid w:val="00583145"/>
  </w:style>
  <w:style w:type="paragraph" w:customStyle="1" w:styleId="3839E159A2084041B21AB0F088BCFB10">
    <w:name w:val="3839E159A2084041B21AB0F088BCFB10"/>
    <w:rsid w:val="00583145"/>
  </w:style>
  <w:style w:type="paragraph" w:customStyle="1" w:styleId="4D6EFB1774184402AE485335090C8654">
    <w:name w:val="4D6EFB1774184402AE485335090C8654"/>
    <w:rsid w:val="00583145"/>
  </w:style>
  <w:style w:type="paragraph" w:customStyle="1" w:styleId="8CCEF01DA205410DAACE06C022AF95CE">
    <w:name w:val="8CCEF01DA205410DAACE06C022AF95CE"/>
    <w:rsid w:val="00583145"/>
  </w:style>
  <w:style w:type="paragraph" w:customStyle="1" w:styleId="83D7DF4E80CC49F984CE68CC55DF6086">
    <w:name w:val="83D7DF4E80CC49F984CE68CC55DF6086"/>
    <w:rsid w:val="00816E6D"/>
  </w:style>
  <w:style w:type="paragraph" w:customStyle="1" w:styleId="0A031FBBDF8B4CAFBE4309189BE0DA40">
    <w:name w:val="0A031FBBDF8B4CAFBE4309189BE0DA40"/>
    <w:rsid w:val="00816E6D"/>
  </w:style>
  <w:style w:type="paragraph" w:customStyle="1" w:styleId="A2B83817E3F44212B94FFCC7D8C5943D">
    <w:name w:val="A2B83817E3F44212B94FFCC7D8C5943D"/>
    <w:rsid w:val="00816E6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ADEDAEAB024544A5346E11F5BD7A0E">
    <w:name w:val="7CADEDAEAB024544A5346E11F5BD7A0E"/>
  </w:style>
  <w:style w:type="paragraph" w:customStyle="1" w:styleId="DBB519D47E334C548414DD467D737BB0">
    <w:name w:val="DBB519D47E334C548414DD467D737BB0"/>
  </w:style>
  <w:style w:type="paragraph" w:customStyle="1" w:styleId="08C20866E52E4611ACF110F10C5DC472">
    <w:name w:val="08C20866E52E4611ACF110F10C5DC472"/>
  </w:style>
  <w:style w:type="paragraph" w:customStyle="1" w:styleId="F1D57139982A4B07A7614DD12ADC6576">
    <w:name w:val="F1D57139982A4B07A7614DD12ADC6576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013088D81C164D6FB969D817CBC4BB1D">
    <w:name w:val="013088D81C164D6FB969D817CBC4BB1D"/>
  </w:style>
  <w:style w:type="paragraph" w:customStyle="1" w:styleId="935701C86C164400BBE11512DC83436D">
    <w:name w:val="935701C86C164400BBE11512DC83436D"/>
  </w:style>
  <w:style w:type="paragraph" w:customStyle="1" w:styleId="5E5C1160B1484EFCACA88BE55E11E83D">
    <w:name w:val="5E5C1160B1484EFCACA88BE55E11E83D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CDFEB48C5DE0417AA2EE117CB19544D6">
    <w:name w:val="CDFEB48C5DE0417AA2EE117CB19544D6"/>
  </w:style>
  <w:style w:type="character" w:styleId="PlaceholderText">
    <w:name w:val="Placeholder Text"/>
    <w:basedOn w:val="DefaultParagraphFont"/>
    <w:uiPriority w:val="99"/>
    <w:semiHidden/>
    <w:rsid w:val="00816E6D"/>
    <w:rPr>
      <w:color w:val="808080"/>
    </w:rPr>
  </w:style>
  <w:style w:type="paragraph" w:customStyle="1" w:styleId="92EF269DBB8C400F825C4D97F6D1B67A">
    <w:name w:val="92EF269DBB8C400F825C4D97F6D1B67A"/>
  </w:style>
  <w:style w:type="paragraph" w:customStyle="1" w:styleId="E1B5C6B0CDFB4E578C7A3235450D7B83">
    <w:name w:val="E1B5C6B0CDFB4E578C7A3235450D7B83"/>
  </w:style>
  <w:style w:type="paragraph" w:customStyle="1" w:styleId="42F427DBEC5F4D78916D54AAA469F711">
    <w:name w:val="42F427DBEC5F4D78916D54AAA469F711"/>
  </w:style>
  <w:style w:type="paragraph" w:customStyle="1" w:styleId="645B0B4A3A794650B84BB897C657FFFD">
    <w:name w:val="645B0B4A3A794650B84BB897C657FFFD"/>
  </w:style>
  <w:style w:type="paragraph" w:customStyle="1" w:styleId="57DC68F92C124625ABD39DB96992582F">
    <w:name w:val="57DC68F92C124625ABD39DB96992582F"/>
  </w:style>
  <w:style w:type="paragraph" w:customStyle="1" w:styleId="95FDB3CB1CF646C1ABF6D63BE998C7B4">
    <w:name w:val="95FDB3CB1CF646C1ABF6D63BE998C7B4"/>
  </w:style>
  <w:style w:type="paragraph" w:customStyle="1" w:styleId="464135B62DFB44B7BA019024AF7BF5C3">
    <w:name w:val="464135B62DFB44B7BA019024AF7BF5C3"/>
  </w:style>
  <w:style w:type="paragraph" w:customStyle="1" w:styleId="82B0C44364884A218FE7E84E0DC1AD05">
    <w:name w:val="82B0C44364884A218FE7E84E0DC1AD05"/>
  </w:style>
  <w:style w:type="paragraph" w:customStyle="1" w:styleId="0C01AED4C38A442C9BAFF235F0EC5A69">
    <w:name w:val="0C01AED4C38A442C9BAFF235F0EC5A69"/>
  </w:style>
  <w:style w:type="paragraph" w:customStyle="1" w:styleId="D18502A400294B53BD086DE2ED3CA514">
    <w:name w:val="D18502A400294B53BD086DE2ED3CA514"/>
  </w:style>
  <w:style w:type="paragraph" w:customStyle="1" w:styleId="8B827B2A2E9643FABC8F1BCC6192A50F">
    <w:name w:val="8B827B2A2E9643FABC8F1BCC6192A50F"/>
  </w:style>
  <w:style w:type="paragraph" w:customStyle="1" w:styleId="A79510ABA5DA4C5FAF07CE1AFB0647A1">
    <w:name w:val="A79510ABA5DA4C5FAF07CE1AFB0647A1"/>
    <w:rsid w:val="00583145"/>
  </w:style>
  <w:style w:type="paragraph" w:customStyle="1" w:styleId="092BB0D050324038A05CB4CE8F03F344">
    <w:name w:val="092BB0D050324038A05CB4CE8F03F344"/>
    <w:rsid w:val="00583145"/>
  </w:style>
  <w:style w:type="paragraph" w:customStyle="1" w:styleId="CD01BED0022B48A7B7650C50507D8F2B">
    <w:name w:val="CD01BED0022B48A7B7650C50507D8F2B"/>
    <w:rsid w:val="00583145"/>
  </w:style>
  <w:style w:type="paragraph" w:customStyle="1" w:styleId="31FCF9B4FBAF4874BE9C8B7D78A97BA3">
    <w:name w:val="31FCF9B4FBAF4874BE9C8B7D78A97BA3"/>
    <w:rsid w:val="00583145"/>
  </w:style>
  <w:style w:type="paragraph" w:customStyle="1" w:styleId="14CA897F69F54511A703686EB822BDB4">
    <w:name w:val="14CA897F69F54511A703686EB822BDB4"/>
    <w:rsid w:val="00583145"/>
  </w:style>
  <w:style w:type="paragraph" w:customStyle="1" w:styleId="AED1E86D5C2C4581878E9306B4AF120A">
    <w:name w:val="AED1E86D5C2C4581878E9306B4AF120A"/>
    <w:rsid w:val="00583145"/>
  </w:style>
  <w:style w:type="paragraph" w:customStyle="1" w:styleId="3B1EEB7D8F2D4923BB81AC5F48B4A2D1">
    <w:name w:val="3B1EEB7D8F2D4923BB81AC5F48B4A2D1"/>
    <w:rsid w:val="00583145"/>
  </w:style>
  <w:style w:type="paragraph" w:customStyle="1" w:styleId="CFE5E0A92A6E4EFA998F4EB91F4EFAB4">
    <w:name w:val="CFE5E0A92A6E4EFA998F4EB91F4EFAB4"/>
    <w:rsid w:val="00583145"/>
  </w:style>
  <w:style w:type="paragraph" w:customStyle="1" w:styleId="45E3C5E66FB84FB8AD5A1EF362860726">
    <w:name w:val="45E3C5E66FB84FB8AD5A1EF362860726"/>
    <w:rsid w:val="00583145"/>
  </w:style>
  <w:style w:type="paragraph" w:customStyle="1" w:styleId="BAF54927B09D403AB7F0B7005773A93C">
    <w:name w:val="BAF54927B09D403AB7F0B7005773A93C"/>
    <w:rsid w:val="00583145"/>
  </w:style>
  <w:style w:type="paragraph" w:customStyle="1" w:styleId="9E15DF7B714845E4A99841B8CE64DF02">
    <w:name w:val="9E15DF7B714845E4A99841B8CE64DF02"/>
    <w:rsid w:val="00583145"/>
  </w:style>
  <w:style w:type="paragraph" w:customStyle="1" w:styleId="60F8A7B51DE743229BF30215F23C324F">
    <w:name w:val="60F8A7B51DE743229BF30215F23C324F"/>
    <w:rsid w:val="00583145"/>
  </w:style>
  <w:style w:type="paragraph" w:customStyle="1" w:styleId="3FDDE467F58845D1AC73B3C5675AA8D9">
    <w:name w:val="3FDDE467F58845D1AC73B3C5675AA8D9"/>
    <w:rsid w:val="00583145"/>
  </w:style>
  <w:style w:type="paragraph" w:customStyle="1" w:styleId="29213A7A8F4B461181C2D46050B4C256">
    <w:name w:val="29213A7A8F4B461181C2D46050B4C256"/>
    <w:rsid w:val="00583145"/>
  </w:style>
  <w:style w:type="paragraph" w:customStyle="1" w:styleId="B65471CB76614AF694F8DED15FBAA384">
    <w:name w:val="B65471CB76614AF694F8DED15FBAA384"/>
    <w:rsid w:val="00583145"/>
  </w:style>
  <w:style w:type="paragraph" w:customStyle="1" w:styleId="37F0868FDCE2414AB27431E490B8AE76">
    <w:name w:val="37F0868FDCE2414AB27431E490B8AE76"/>
    <w:rsid w:val="00583145"/>
  </w:style>
  <w:style w:type="paragraph" w:customStyle="1" w:styleId="01B8C3F265CE4BEF88657A87F40324BA">
    <w:name w:val="01B8C3F265CE4BEF88657A87F40324BA"/>
    <w:rsid w:val="00583145"/>
  </w:style>
  <w:style w:type="paragraph" w:customStyle="1" w:styleId="A2FEA38D50664C4CAA599AE3E36992D8">
    <w:name w:val="A2FEA38D50664C4CAA599AE3E36992D8"/>
    <w:rsid w:val="00583145"/>
  </w:style>
  <w:style w:type="paragraph" w:customStyle="1" w:styleId="3F2EC650BE5A47D2AB745226973CAD65">
    <w:name w:val="3F2EC650BE5A47D2AB745226973CAD65"/>
    <w:rsid w:val="00583145"/>
  </w:style>
  <w:style w:type="paragraph" w:customStyle="1" w:styleId="D49AC5B5192B4662AEAB30AAE48CED88">
    <w:name w:val="D49AC5B5192B4662AEAB30AAE48CED88"/>
    <w:rsid w:val="00583145"/>
  </w:style>
  <w:style w:type="paragraph" w:customStyle="1" w:styleId="90D5D92488DA42C6AAB32178A33409BB">
    <w:name w:val="90D5D92488DA42C6AAB32178A33409BB"/>
    <w:rsid w:val="00583145"/>
  </w:style>
  <w:style w:type="paragraph" w:customStyle="1" w:styleId="ABC009F9A1644E9EA27659A84B16CA12">
    <w:name w:val="ABC009F9A1644E9EA27659A84B16CA12"/>
    <w:rsid w:val="00583145"/>
  </w:style>
  <w:style w:type="paragraph" w:customStyle="1" w:styleId="BA1A6E56B2D94C1EBABAD89A247D7103">
    <w:name w:val="BA1A6E56B2D94C1EBABAD89A247D7103"/>
    <w:rsid w:val="00583145"/>
  </w:style>
  <w:style w:type="paragraph" w:customStyle="1" w:styleId="59F06D935D674412832114F331BA2995">
    <w:name w:val="59F06D935D674412832114F331BA2995"/>
    <w:rsid w:val="00583145"/>
  </w:style>
  <w:style w:type="paragraph" w:customStyle="1" w:styleId="838157178AF449E8B3107A725100CAE9">
    <w:name w:val="838157178AF449E8B3107A725100CAE9"/>
    <w:rsid w:val="00583145"/>
  </w:style>
  <w:style w:type="paragraph" w:customStyle="1" w:styleId="7DCF490FCD2C4C2F931712632F1C269C">
    <w:name w:val="7DCF490FCD2C4C2F931712632F1C269C"/>
    <w:rsid w:val="00583145"/>
  </w:style>
  <w:style w:type="paragraph" w:customStyle="1" w:styleId="9C22AD48E4664A92AEF7EB0FF8DEA80A">
    <w:name w:val="9C22AD48E4664A92AEF7EB0FF8DEA80A"/>
    <w:rsid w:val="00583145"/>
  </w:style>
  <w:style w:type="paragraph" w:customStyle="1" w:styleId="EEA6C5AEA6C34E84AB43C781DB40080F">
    <w:name w:val="EEA6C5AEA6C34E84AB43C781DB40080F"/>
    <w:rsid w:val="00583145"/>
  </w:style>
  <w:style w:type="paragraph" w:customStyle="1" w:styleId="D000DB3065E04003956126C42EBE2040">
    <w:name w:val="D000DB3065E04003956126C42EBE2040"/>
    <w:rsid w:val="00583145"/>
  </w:style>
  <w:style w:type="paragraph" w:customStyle="1" w:styleId="C63D8D0962184E86A15F310A8D7476F3">
    <w:name w:val="C63D8D0962184E86A15F310A8D7476F3"/>
    <w:rsid w:val="00583145"/>
  </w:style>
  <w:style w:type="paragraph" w:customStyle="1" w:styleId="D424A81E44A4443BB06F85DD6A220C87">
    <w:name w:val="D424A81E44A4443BB06F85DD6A220C87"/>
    <w:rsid w:val="00583145"/>
  </w:style>
  <w:style w:type="paragraph" w:customStyle="1" w:styleId="7BCDD3C93DF44702A53E53EB49F08847">
    <w:name w:val="7BCDD3C93DF44702A53E53EB49F08847"/>
    <w:rsid w:val="00583145"/>
  </w:style>
  <w:style w:type="paragraph" w:customStyle="1" w:styleId="647E87A772C44BCEB777D53976834895">
    <w:name w:val="647E87A772C44BCEB777D53976834895"/>
    <w:rsid w:val="00583145"/>
  </w:style>
  <w:style w:type="paragraph" w:customStyle="1" w:styleId="D0D6B1D107D0411FAFA9794855F298FD">
    <w:name w:val="D0D6B1D107D0411FAFA9794855F298FD"/>
    <w:rsid w:val="00583145"/>
  </w:style>
  <w:style w:type="paragraph" w:customStyle="1" w:styleId="0CE6C6C6149B41AA87389D84A6503B79">
    <w:name w:val="0CE6C6C6149B41AA87389D84A6503B79"/>
    <w:rsid w:val="00583145"/>
  </w:style>
  <w:style w:type="paragraph" w:customStyle="1" w:styleId="0CC2C816191F4A5ABA354B0747D99462">
    <w:name w:val="0CC2C816191F4A5ABA354B0747D99462"/>
    <w:rsid w:val="00583145"/>
  </w:style>
  <w:style w:type="paragraph" w:customStyle="1" w:styleId="572719E7C7B148629C644197610F068A">
    <w:name w:val="572719E7C7B148629C644197610F068A"/>
    <w:rsid w:val="00583145"/>
  </w:style>
  <w:style w:type="paragraph" w:customStyle="1" w:styleId="9A41DD89D57346E1AAF8297544294DD9">
    <w:name w:val="9A41DD89D57346E1AAF8297544294DD9"/>
    <w:rsid w:val="00583145"/>
  </w:style>
  <w:style w:type="paragraph" w:customStyle="1" w:styleId="AD801E1795744D59AAA7279B53A4EC63">
    <w:name w:val="AD801E1795744D59AAA7279B53A4EC63"/>
    <w:rsid w:val="00583145"/>
  </w:style>
  <w:style w:type="paragraph" w:customStyle="1" w:styleId="477CB33095DF4847BFCB962E4E7BF190">
    <w:name w:val="477CB33095DF4847BFCB962E4E7BF190"/>
    <w:rsid w:val="00583145"/>
  </w:style>
  <w:style w:type="paragraph" w:customStyle="1" w:styleId="FFF6CA1E5D7441FF8C203629875940FA">
    <w:name w:val="FFF6CA1E5D7441FF8C203629875940FA"/>
    <w:rsid w:val="00583145"/>
  </w:style>
  <w:style w:type="paragraph" w:customStyle="1" w:styleId="B4E8AE7DF6C34614AB93F1A5E996CD9F">
    <w:name w:val="B4E8AE7DF6C34614AB93F1A5E996CD9F"/>
    <w:rsid w:val="00583145"/>
  </w:style>
  <w:style w:type="paragraph" w:customStyle="1" w:styleId="FB1256E9265F47E88F4FBD64326B444C">
    <w:name w:val="FB1256E9265F47E88F4FBD64326B444C"/>
    <w:rsid w:val="00583145"/>
  </w:style>
  <w:style w:type="paragraph" w:customStyle="1" w:styleId="DD0B114DCC5A4642A84FCF2AE771D681">
    <w:name w:val="DD0B114DCC5A4642A84FCF2AE771D681"/>
    <w:rsid w:val="00583145"/>
  </w:style>
  <w:style w:type="paragraph" w:customStyle="1" w:styleId="7267EB56F2A34BB4ACE3ACC4874A1DFD">
    <w:name w:val="7267EB56F2A34BB4ACE3ACC4874A1DFD"/>
    <w:rsid w:val="00583145"/>
  </w:style>
  <w:style w:type="paragraph" w:customStyle="1" w:styleId="DC7DB1D08FE74661AD744AFCC468F84C">
    <w:name w:val="DC7DB1D08FE74661AD744AFCC468F84C"/>
    <w:rsid w:val="00583145"/>
  </w:style>
  <w:style w:type="paragraph" w:customStyle="1" w:styleId="40E3665D789A440B8A83B0B6361A9EEA">
    <w:name w:val="40E3665D789A440B8A83B0B6361A9EEA"/>
    <w:rsid w:val="00583145"/>
  </w:style>
  <w:style w:type="paragraph" w:customStyle="1" w:styleId="0EAF79CCB6E34D7CA2F3EE75671A526B">
    <w:name w:val="0EAF79CCB6E34D7CA2F3EE75671A526B"/>
    <w:rsid w:val="00583145"/>
  </w:style>
  <w:style w:type="paragraph" w:customStyle="1" w:styleId="98207A0A7C2B43458B7B83331D691D75">
    <w:name w:val="98207A0A7C2B43458B7B83331D691D75"/>
    <w:rsid w:val="00583145"/>
  </w:style>
  <w:style w:type="paragraph" w:customStyle="1" w:styleId="1B4609B1FE1E4376A97D0F407D1D38CA">
    <w:name w:val="1B4609B1FE1E4376A97D0F407D1D38CA"/>
    <w:rsid w:val="00583145"/>
  </w:style>
  <w:style w:type="paragraph" w:customStyle="1" w:styleId="260ED01E7C53426DBA40FA816B6EB0A5">
    <w:name w:val="260ED01E7C53426DBA40FA816B6EB0A5"/>
    <w:rsid w:val="00583145"/>
  </w:style>
  <w:style w:type="paragraph" w:customStyle="1" w:styleId="EAC462015B794F7C829780CF707B80B3">
    <w:name w:val="EAC462015B794F7C829780CF707B80B3"/>
    <w:rsid w:val="00583145"/>
  </w:style>
  <w:style w:type="paragraph" w:customStyle="1" w:styleId="C209C617461048B7947A363B87BDE4C6">
    <w:name w:val="C209C617461048B7947A363B87BDE4C6"/>
    <w:rsid w:val="00583145"/>
  </w:style>
  <w:style w:type="paragraph" w:customStyle="1" w:styleId="E5173B3FB18E40D896575C1FA1496770">
    <w:name w:val="E5173B3FB18E40D896575C1FA1496770"/>
    <w:rsid w:val="00583145"/>
  </w:style>
  <w:style w:type="paragraph" w:customStyle="1" w:styleId="804D19D09292483694974E7B61A0F80A">
    <w:name w:val="804D19D09292483694974E7B61A0F80A"/>
    <w:rsid w:val="00583145"/>
  </w:style>
  <w:style w:type="paragraph" w:customStyle="1" w:styleId="462DC578AC5240DCA46879FD0A4FD1E8">
    <w:name w:val="462DC578AC5240DCA46879FD0A4FD1E8"/>
    <w:rsid w:val="00583145"/>
  </w:style>
  <w:style w:type="paragraph" w:customStyle="1" w:styleId="8EC5E35D3909461EB2EAB39913A484A3">
    <w:name w:val="8EC5E35D3909461EB2EAB39913A484A3"/>
    <w:rsid w:val="00583145"/>
  </w:style>
  <w:style w:type="paragraph" w:customStyle="1" w:styleId="BAAEF1E9B87D44348575A564E54C05B5">
    <w:name w:val="BAAEF1E9B87D44348575A564E54C05B5"/>
    <w:rsid w:val="00583145"/>
  </w:style>
  <w:style w:type="paragraph" w:customStyle="1" w:styleId="583BEE4E8CE04F42BA458D013E609712">
    <w:name w:val="583BEE4E8CE04F42BA458D013E609712"/>
    <w:rsid w:val="00583145"/>
  </w:style>
  <w:style w:type="paragraph" w:customStyle="1" w:styleId="95BB1B6AD95F49729AB7C3F90A571241">
    <w:name w:val="95BB1B6AD95F49729AB7C3F90A571241"/>
    <w:rsid w:val="00583145"/>
  </w:style>
  <w:style w:type="paragraph" w:customStyle="1" w:styleId="8049A42ADE8A48D2878EB4F481FBA7C4">
    <w:name w:val="8049A42ADE8A48D2878EB4F481FBA7C4"/>
    <w:rsid w:val="00583145"/>
  </w:style>
  <w:style w:type="paragraph" w:customStyle="1" w:styleId="9AF59704E05B4371BDD0FB762B939751">
    <w:name w:val="9AF59704E05B4371BDD0FB762B939751"/>
    <w:rsid w:val="00583145"/>
  </w:style>
  <w:style w:type="paragraph" w:customStyle="1" w:styleId="43100BAE69824AA6938F96D3CAE13973">
    <w:name w:val="43100BAE69824AA6938F96D3CAE13973"/>
    <w:rsid w:val="00583145"/>
  </w:style>
  <w:style w:type="paragraph" w:customStyle="1" w:styleId="A74CBA682FBD4A9197B132ECE2740AB3">
    <w:name w:val="A74CBA682FBD4A9197B132ECE2740AB3"/>
    <w:rsid w:val="00583145"/>
  </w:style>
  <w:style w:type="paragraph" w:customStyle="1" w:styleId="2BC9EB9893074F7EABD72E4E403988A9">
    <w:name w:val="2BC9EB9893074F7EABD72E4E403988A9"/>
    <w:rsid w:val="00583145"/>
  </w:style>
  <w:style w:type="paragraph" w:customStyle="1" w:styleId="F82F74F191DA43BFB6BFA3FE14AD198D">
    <w:name w:val="F82F74F191DA43BFB6BFA3FE14AD198D"/>
    <w:rsid w:val="00583145"/>
  </w:style>
  <w:style w:type="paragraph" w:customStyle="1" w:styleId="FCC1803DB93742C8887DE749D4A5A08B">
    <w:name w:val="FCC1803DB93742C8887DE749D4A5A08B"/>
    <w:rsid w:val="00583145"/>
  </w:style>
  <w:style w:type="paragraph" w:customStyle="1" w:styleId="3DCF72D7609545EDA3E014F151EB2948">
    <w:name w:val="3DCF72D7609545EDA3E014F151EB2948"/>
    <w:rsid w:val="00583145"/>
  </w:style>
  <w:style w:type="paragraph" w:customStyle="1" w:styleId="D0EF2ABFB354405AA16037488B4C06E0">
    <w:name w:val="D0EF2ABFB354405AA16037488B4C06E0"/>
    <w:rsid w:val="00583145"/>
  </w:style>
  <w:style w:type="paragraph" w:customStyle="1" w:styleId="A3ACDE7E045E49B9BA8B3F6F198F7AFD">
    <w:name w:val="A3ACDE7E045E49B9BA8B3F6F198F7AFD"/>
    <w:rsid w:val="00583145"/>
  </w:style>
  <w:style w:type="paragraph" w:customStyle="1" w:styleId="DBEE2859970049139FFFC4B5AE24610C">
    <w:name w:val="DBEE2859970049139FFFC4B5AE24610C"/>
    <w:rsid w:val="00583145"/>
  </w:style>
  <w:style w:type="paragraph" w:customStyle="1" w:styleId="024980340B5B40D6911A47FF8724A930">
    <w:name w:val="024980340B5B40D6911A47FF8724A930"/>
    <w:rsid w:val="00583145"/>
  </w:style>
  <w:style w:type="paragraph" w:customStyle="1" w:styleId="677DE3DEC13F4159B790397951C65081">
    <w:name w:val="677DE3DEC13F4159B790397951C65081"/>
    <w:rsid w:val="00583145"/>
  </w:style>
  <w:style w:type="paragraph" w:customStyle="1" w:styleId="44688171F454459F81D49F461C0B839A">
    <w:name w:val="44688171F454459F81D49F461C0B839A"/>
    <w:rsid w:val="00583145"/>
  </w:style>
  <w:style w:type="paragraph" w:customStyle="1" w:styleId="32AA7FF9679E47B59E42E8DE5A5A0C83">
    <w:name w:val="32AA7FF9679E47B59E42E8DE5A5A0C83"/>
    <w:rsid w:val="00583145"/>
  </w:style>
  <w:style w:type="paragraph" w:customStyle="1" w:styleId="112590964CB640E6AFEB9392343358FB">
    <w:name w:val="112590964CB640E6AFEB9392343358FB"/>
    <w:rsid w:val="00583145"/>
  </w:style>
  <w:style w:type="paragraph" w:customStyle="1" w:styleId="0AC421CCAF0D459FBC1C08712FC60916">
    <w:name w:val="0AC421CCAF0D459FBC1C08712FC60916"/>
    <w:rsid w:val="00583145"/>
  </w:style>
  <w:style w:type="paragraph" w:customStyle="1" w:styleId="65F9FE07492D41D580C661F872F572C1">
    <w:name w:val="65F9FE07492D41D580C661F872F572C1"/>
    <w:rsid w:val="00583145"/>
  </w:style>
  <w:style w:type="paragraph" w:customStyle="1" w:styleId="CEB64027C78C454EACFECD4DF248144A">
    <w:name w:val="CEB64027C78C454EACFECD4DF248144A"/>
    <w:rsid w:val="00583145"/>
  </w:style>
  <w:style w:type="paragraph" w:customStyle="1" w:styleId="79D4483EB7AF4CCA893E382F082E8E44">
    <w:name w:val="79D4483EB7AF4CCA893E382F082E8E44"/>
    <w:rsid w:val="00583145"/>
  </w:style>
  <w:style w:type="paragraph" w:customStyle="1" w:styleId="3839E159A2084041B21AB0F088BCFB10">
    <w:name w:val="3839E159A2084041B21AB0F088BCFB10"/>
    <w:rsid w:val="00583145"/>
  </w:style>
  <w:style w:type="paragraph" w:customStyle="1" w:styleId="4D6EFB1774184402AE485335090C8654">
    <w:name w:val="4D6EFB1774184402AE485335090C8654"/>
    <w:rsid w:val="00583145"/>
  </w:style>
  <w:style w:type="paragraph" w:customStyle="1" w:styleId="8CCEF01DA205410DAACE06C022AF95CE">
    <w:name w:val="8CCEF01DA205410DAACE06C022AF95CE"/>
    <w:rsid w:val="00583145"/>
  </w:style>
  <w:style w:type="paragraph" w:customStyle="1" w:styleId="83D7DF4E80CC49F984CE68CC55DF6086">
    <w:name w:val="83D7DF4E80CC49F984CE68CC55DF6086"/>
    <w:rsid w:val="00816E6D"/>
  </w:style>
  <w:style w:type="paragraph" w:customStyle="1" w:styleId="0A031FBBDF8B4CAFBE4309189BE0DA40">
    <w:name w:val="0A031FBBDF8B4CAFBE4309189BE0DA40"/>
    <w:rsid w:val="00816E6D"/>
  </w:style>
  <w:style w:type="paragraph" w:customStyle="1" w:styleId="A2B83817E3F44212B94FFCC7D8C5943D">
    <w:name w:val="A2B83817E3F44212B94FFCC7D8C5943D"/>
    <w:rsid w:val="00816E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29 Greenlands Avenue</CompanyAddress>
  <CompanyPhone>01924 786512</CompanyPhone>
  <CompanyFax/>
  <CompanyEmail>thomas_mason@scapenet.com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071477BDF9D41A717985E836C193D" ma:contentTypeVersion="9" ma:contentTypeDescription="Create a new document." ma:contentTypeScope="" ma:versionID="1e888b7544eca8ad5b72595f950da2c9">
  <xsd:schema xmlns:xsd="http://www.w3.org/2001/XMLSchema" xmlns:xs="http://www.w3.org/2001/XMLSchema" xmlns:p="http://schemas.microsoft.com/office/2006/metadata/properties" xmlns:ns2="bf2e5ce3-b174-457d-a783-3fb058149281" targetNamespace="http://schemas.microsoft.com/office/2006/metadata/properties" ma:root="true" ma:fieldsID="d9066d5e7be45798bb2343b0b71b48c0" ns2:_="">
    <xsd:import namespace="bf2e5ce3-b174-457d-a783-3fb058149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e5ce3-b174-457d-a783-3fb0581492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416A7ED-B078-48DD-A44D-A758ECE73374}"/>
</file>

<file path=customXml/itemProps4.xml><?xml version="1.0" encoding="utf-8"?>
<ds:datastoreItem xmlns:ds="http://schemas.openxmlformats.org/officeDocument/2006/customXml" ds:itemID="{1B28D907-C8A5-4EDB-904F-EE872FD42CB3}"/>
</file>

<file path=customXml/itemProps5.xml><?xml version="1.0" encoding="utf-8"?>
<ds:datastoreItem xmlns:ds="http://schemas.openxmlformats.org/officeDocument/2006/customXml" ds:itemID="{701E3B38-1B39-4000-A632-71724DD3DD2C}"/>
</file>

<file path=docProps/app.xml><?xml version="1.0" encoding="utf-8"?>
<Properties xmlns="http://schemas.openxmlformats.org/officeDocument/2006/extended-properties" xmlns:vt="http://schemas.openxmlformats.org/officeDocument/2006/docPropsVTypes">
  <Template>TS102835057.dotx</Template>
  <TotalTime>91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PAUL Mason</dc:creator>
  <cp:keywords>0779 9238182</cp:keywords>
  <cp:lastModifiedBy>Hey, Leonie</cp:lastModifiedBy>
  <cp:revision>21</cp:revision>
  <cp:lastPrinted>2014-09-19T13:55:00Z</cp:lastPrinted>
  <dcterms:created xsi:type="dcterms:W3CDTF">2014-08-15T08:08:00Z</dcterms:created>
  <dcterms:modified xsi:type="dcterms:W3CDTF">2014-09-19T14:36:00Z</dcterms:modified>
  <cp:category>London, SW3 6RF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_AdHocReviewCycleID">
    <vt:i4>117071793</vt:i4>
  </property>
  <property fmtid="{D5CDD505-2E9C-101B-9397-08002B2CF9AE}" pid="4" name="_NewReviewCycle">
    <vt:lpwstr/>
  </property>
  <property fmtid="{D5CDD505-2E9C-101B-9397-08002B2CF9AE}" pid="5" name="_EmailSubject">
    <vt:lpwstr>CV</vt:lpwstr>
  </property>
  <property fmtid="{D5CDD505-2E9C-101B-9397-08002B2CF9AE}" pid="6" name="_AuthorEmail">
    <vt:lpwstr>kallah.pridgeon@oup.com</vt:lpwstr>
  </property>
  <property fmtid="{D5CDD505-2E9C-101B-9397-08002B2CF9AE}" pid="7" name="_AuthorEmailDisplayName">
    <vt:lpwstr>PRIDGEON, Kallah</vt:lpwstr>
  </property>
  <property fmtid="{D5CDD505-2E9C-101B-9397-08002B2CF9AE}" pid="8" name="_ReviewingToolsShownOnce">
    <vt:lpwstr/>
  </property>
  <property fmtid="{D5CDD505-2E9C-101B-9397-08002B2CF9AE}" pid="9" name="ContentTypeId">
    <vt:lpwstr>0x01010030B071477BDF9D41A717985E836C193D</vt:lpwstr>
  </property>
</Properties>
</file>